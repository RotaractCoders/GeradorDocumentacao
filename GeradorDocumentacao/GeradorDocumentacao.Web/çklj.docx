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D7C5C" w:rsidRDefault="00FD7C5C">
      <w:pPr>
        <w:pStyle w:val="Data1"/>
      </w:pP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 w:rsidR="00D663C0">
        <w:rPr>
          <w:noProof/>
        </w:rPr>
        <w:t>March 7, 2016</w:t>
      </w:r>
      <w:r>
        <w:fldChar w:fldCharType="end"/>
      </w:r>
    </w:p>
    <w:p w:rsidR="00FD7C5C" w:rsidRDefault="00FD7C5C">
      <w:pPr>
        <w:pStyle w:val="bold"/>
      </w:pPr>
      <w:r>
        <w:t>Papai Noel</w:t>
      </w:r>
    </w:p>
    <w:p w:rsidR="00FD7C5C" w:rsidRDefault="00FD7C5C">
      <w:pPr>
        <w:pStyle w:val="italics"/>
      </w:pPr>
      <w:r>
        <w:t>Polo Norte</w:t>
      </w:r>
    </w:p>
    <w:p w:rsidR="00FD7C5C" w:rsidRDefault="00FD7C5C">
      <w:pPr>
        <w:pStyle w:val="Saudao1"/>
      </w:pPr>
      <w:r>
        <w:t>Querido Papai Noel,</w:t>
      </w:r>
    </w:p>
    <w:p w:rsidR="00FD7C5C" w:rsidRDefault="00FD7C5C">
      <w:pPr>
        <w:pStyle w:val="Corpodetexto1"/>
      </w:pPr>
      <w:r>
        <w:t>Feliz Natal! Você e os duendes devem estar muito ocupados se preparando para as festas, não? Aqui em casa, com certeza, estamos!</w:t>
      </w:r>
    </w:p>
    <w:p w:rsidR="00FD7C5C" w:rsidRDefault="00FD7C5C">
      <w:pPr>
        <w:pStyle w:val="Corpodetexto1"/>
      </w:pPr>
      <w:r>
        <w:t>Este ano, eu me comportei direitinho. Limpei meu quarto, sequei a louça depois do jantar e cuidei do meu peixinho sozinha!</w:t>
      </w:r>
    </w:p>
    <w:p w:rsidR="00FD7C5C" w:rsidRDefault="00FD7C5C">
      <w:pPr>
        <w:pStyle w:val="Corpodetexto1"/>
      </w:pPr>
      <w:r>
        <w:t xml:space="preserve">Espero que você me traga alguns brinquedos legais. Queria ganhar: </w:t>
      </w:r>
    </w:p>
    <w:p w:rsidR="00FD7C5C" w:rsidRDefault="00FD7C5C">
      <w:pPr>
        <w:pStyle w:val="bulletedlist"/>
      </w:pPr>
      <w:r>
        <w:t>Uma bicicleta nova</w:t>
      </w:r>
    </w:p>
    <w:p w:rsidR="00FD7C5C" w:rsidRDefault="00FD7C5C">
      <w:pPr>
        <w:pStyle w:val="bulletedlist"/>
      </w:pPr>
      <w:r>
        <w:t>Um pula-pula</w:t>
      </w:r>
    </w:p>
    <w:p w:rsidR="00FD7C5C" w:rsidRDefault="00FD7C5C">
      <w:pPr>
        <w:pStyle w:val="bulletedlist"/>
      </w:pPr>
      <w:r>
        <w:t>Alguns quebra-cabeças</w:t>
      </w:r>
    </w:p>
    <w:p w:rsidR="00FD7C5C" w:rsidRDefault="00FD7C5C">
      <w:pPr>
        <w:pStyle w:val="Encerramento1"/>
      </w:pPr>
      <w:r>
        <w:t>Beijos,</w:t>
      </w:r>
    </w:p>
    <w:p w:rsidR="00FD7C5C" w:rsidRDefault="00D663C0">
      <w:pPr>
        <w:pStyle w:val="Encerramento1"/>
      </w:pPr>
      <w:r>
        <w:t>çklj</w:t>
      </w:r>
    </w:p>
    <w:sectPr w:rsidR="00FD7C5C" w:rsidSect="00853F78">
      <w:headerReference w:type="even" r:id="rId8"/>
      <w:headerReference w:type="default" r:id="rId9"/>
      <w:headerReference w:type="first" r:id="rId10"/>
      <w:pgSz w:w="11907" w:h="16839"/>
      <w:pgMar w:top="2520" w:right="2520" w:bottom="2160" w:left="25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3C0" w:rsidRDefault="00D663C0">
      <w:r>
        <w:separator/>
      </w:r>
    </w:p>
  </w:endnote>
  <w:endnote w:type="continuationSeparator" w:id="0">
    <w:p w:rsidR="00D663C0" w:rsidRDefault="00D6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3C0" w:rsidRDefault="00D663C0">
      <w:r>
        <w:separator/>
      </w:r>
    </w:p>
  </w:footnote>
  <w:footnote w:type="continuationSeparator" w:id="0">
    <w:p w:rsidR="00D663C0" w:rsidRDefault="00D6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D663C0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santaletter" style="position:absolute;margin-left:0;margin-top:0;width:552pt;height:719.5pt;z-index:-251658752;visibility:visible;mso-position-horizontal:center;mso-position-horizontal-relative:margin;mso-position-vertical:center;mso-position-vertical-relative:margin" o:allowincell="f">
          <v:imagedata r:id="rId1" o:title="santalet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D663C0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Plano de fundo de rena" style="position:absolute;margin-left:0;margin-top:0;width:541.45pt;height:705.75pt;z-index:-251657728;visibility:visible;mso-position-horizontal:center;mso-position-horizontal-relative:page;mso-position-vertical:center;mso-position-vertical-relative:page" o:allowincell="f">
          <v:imagedata r:id="rId1" o:title="Plano de fundo de rena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D663C0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santaletter" style="position:absolute;margin-left:0;margin-top:0;width:552pt;height:719.5pt;z-index:-251659776;visibility:visible;mso-position-horizontal:center;mso-position-horizontal-relative:margin;mso-position-vertical:center;mso-position-vertical-relative:margin" o:allowincell="f">
          <v:imagedata r:id="rId1" o:title="santalett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4.25pt;height:84pt" o:bullet="t">
        <v:imagedata r:id="rId1" o:title="image001"/>
      </v:shape>
    </w:pict>
  </w:numPicBullet>
  <w:numPicBullet w:numPicBulletId="1">
    <w:pict>
      <v:shape id="_x0000_i1033" type="#_x0000_t75" style="width:69.75pt;height:75pt" o:bullet="t">
        <v:imagedata r:id="rId2" o:title="image003"/>
      </v:shape>
    </w:pict>
  </w:numPicBullet>
  <w:numPicBullet w:numPicBulletId="2">
    <w:pict>
      <v:shape id="_x0000_i1034" type="#_x0000_t75" style="width:92.25pt;height:134.25pt" o:bullet="t">
        <v:imagedata r:id="rId3" o:title="image002"/>
      </v:shape>
    </w:pict>
  </w:numPicBullet>
  <w:abstractNum w:abstractNumId="0" w15:restartNumberingAfterBreak="0">
    <w:nsid w:val="76EF0F20"/>
    <w:multiLevelType w:val="hybridMultilevel"/>
    <w:tmpl w:val="AA54CB42"/>
    <w:lvl w:ilvl="0" w:tplc="8556DAD4">
      <w:start w:val="1"/>
      <w:numFmt w:val="bullet"/>
      <w:pStyle w:val="bulletedlist"/>
      <w:lvlText w:val="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Type w:val="letter"/>
  <w:defaultTabStop w:val="720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DE"/>
    <w:rsid w:val="002625DE"/>
    <w:rsid w:val="004F49F0"/>
    <w:rsid w:val="00853F78"/>
    <w:rsid w:val="00AA0C18"/>
    <w:rsid w:val="00D663C0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3D676A31-863B-489E-AC81-D60CA8A8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 w:cs="Trebuchet MS"/>
      <w:color w:val="E24608"/>
      <w:sz w:val="32"/>
      <w:szCs w:val="3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Pr>
      <w:rFonts w:ascii="Trebuchet MS" w:hAnsi="Trebuchet MS" w:cs="Trebuchet MS"/>
      <w:color w:val="E24608"/>
      <w:sz w:val="32"/>
      <w:szCs w:val="32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color w:val="E24608"/>
      <w:sz w:val="16"/>
      <w:szCs w:val="16"/>
    </w:rPr>
  </w:style>
  <w:style w:type="paragraph" w:customStyle="1" w:styleId="Data1">
    <w:name w:val="Data1"/>
    <w:basedOn w:val="Normal"/>
    <w:pPr>
      <w:spacing w:before="400" w:after="400"/>
    </w:pPr>
    <w:rPr>
      <w:lang w:eastAsia="en-US" w:bidi="en-US"/>
    </w:rPr>
  </w:style>
  <w:style w:type="paragraph" w:customStyle="1" w:styleId="bold">
    <w:name w:val="bold"/>
    <w:basedOn w:val="Normal"/>
    <w:rPr>
      <w:b/>
      <w:lang w:eastAsia="en-US" w:bidi="en-US"/>
    </w:rPr>
  </w:style>
  <w:style w:type="paragraph" w:customStyle="1" w:styleId="italics">
    <w:name w:val="italics"/>
    <w:basedOn w:val="Normal"/>
    <w:rPr>
      <w:i/>
      <w:lang w:eastAsia="en-US" w:bidi="en-US"/>
    </w:rPr>
  </w:style>
  <w:style w:type="paragraph" w:customStyle="1" w:styleId="Saudao1">
    <w:name w:val="Saudação1"/>
    <w:basedOn w:val="Normal"/>
    <w:pPr>
      <w:spacing w:before="700" w:after="300"/>
    </w:pPr>
    <w:rPr>
      <w:lang w:eastAsia="en-US" w:bidi="en-US"/>
    </w:rPr>
  </w:style>
  <w:style w:type="paragraph" w:customStyle="1" w:styleId="Corpodetexto1">
    <w:name w:val="Corpo de texto1"/>
    <w:basedOn w:val="Normal"/>
    <w:pPr>
      <w:spacing w:after="200"/>
    </w:pPr>
    <w:rPr>
      <w:lang w:eastAsia="en-US" w:bidi="en-US"/>
    </w:rPr>
  </w:style>
  <w:style w:type="paragraph" w:customStyle="1" w:styleId="bulletedlist">
    <w:name w:val="bulleted list"/>
    <w:basedOn w:val="Normal"/>
    <w:pPr>
      <w:numPr>
        <w:numId w:val="2"/>
      </w:numPr>
    </w:pPr>
    <w:rPr>
      <w:lang w:eastAsia="en-US" w:bidi="en-US"/>
    </w:rPr>
  </w:style>
  <w:style w:type="paragraph" w:customStyle="1" w:styleId="Encerramento1">
    <w:name w:val="Encerramento1"/>
    <w:basedOn w:val="Normal"/>
    <w:pPr>
      <w:spacing w:before="300"/>
    </w:pPr>
    <w:rPr>
      <w:lang w:eastAsia="en-US" w:bidi="en-US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Pr>
      <w:rFonts w:ascii="Trebuchet MS" w:hAnsi="Trebuchet MS" w:cs="Trebuchet MS"/>
      <w:color w:val="E2460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AppData\Roaming\Microsoft\Templates\Carta%20para%20Papai%20No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AAEF56-160B-44DB-9DA8-663013160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para Papai Noel.dotx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de novembro de 2003</vt:lpstr>
    </vt:vector>
  </TitlesOfParts>
  <Manager/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1</cp:revision>
  <cp:lastPrinted>2003-11-20T18:59:00Z</cp:lastPrinted>
  <dcterms:created xsi:type="dcterms:W3CDTF">2016-03-07T13:38:00Z</dcterms:created>
  <dcterms:modified xsi:type="dcterms:W3CDTF">2016-03-07T13:38:00Z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TC010127421046</vt:lpwstr>
  </property>
</Properties>
</file>